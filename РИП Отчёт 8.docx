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BD6AA1" w:rsidRPr="00500747" w:rsidRDefault="00BD6AA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BD6AA1" w:rsidRDefault="00BD6AA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sz w:val="32"/>
          <w:szCs w:val="32"/>
        </w:rPr>
        <w:t>J</w:t>
      </w:r>
      <w:r w:rsidRPr="00500747">
        <w:rPr>
          <w:sz w:val="32"/>
          <w:szCs w:val="32"/>
          <w:lang w:val="en-US"/>
        </w:rPr>
        <w:t>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D6AA1" w:rsidRDefault="00BD6AA1">
      <w:pPr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AA1" w:rsidRDefault="00BD6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D6AA1" w:rsidRDefault="00BD6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BD6AA1" w:rsidRDefault="00BD6A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6AA1" w:rsidRPr="00500747" w:rsidRDefault="00BD6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Геништа Михаил</w:t>
      </w:r>
    </w:p>
    <w:p w:rsidR="00BD6AA1" w:rsidRDefault="00BD6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:rsidR="00BD6AA1" w:rsidRPr="00500747" w:rsidRDefault="00BD6AA1">
      <w:pPr>
        <w:pStyle w:val="a1"/>
        <w:shd w:val="clear" w:color="auto" w:fill="FFFFFF"/>
        <w:rPr>
          <w:rFonts w:ascii="DejaVu Sans Mono" w:hAnsi="DejaVu Sans Mono"/>
          <w:color w:val="000000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</w:rPr>
      </w:pPr>
    </w:p>
    <w:p w:rsidR="00BD6AA1" w:rsidRPr="00367035" w:rsidRDefault="00BD6AA1" w:rsidP="00500747">
      <w:pPr>
        <w:pStyle w:val="BodyText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r>
        <w:t>Javascript</w:t>
      </w:r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BD6AA1" w:rsidRDefault="00BD6AA1">
      <w:pPr>
        <w:pStyle w:val="HTMLPreformatted"/>
        <w:shd w:val="clear" w:color="auto" w:fill="FFFFFF"/>
        <w:rPr>
          <w:color w:val="000000"/>
        </w:rPr>
      </w:pPr>
    </w:p>
    <w:p w:rsidR="00BD6AA1" w:rsidRPr="005524EA" w:rsidRDefault="00BD6AA1">
      <w:pPr>
        <w:pStyle w:val="HTMLPreformatted"/>
        <w:shd w:val="clear" w:color="auto" w:fill="FFFFFF"/>
        <w:rPr>
          <w:color w:val="000000"/>
          <w:lang w:val="en-US"/>
        </w:rPr>
      </w:pPr>
      <w:r w:rsidRPr="005524EA">
        <w:rPr>
          <w:color w:val="000000"/>
          <w:lang w:val="en-US"/>
        </w:rPr>
        <w:t xml:space="preserve">2. </w:t>
      </w:r>
      <w:r>
        <w:rPr>
          <w:color w:val="000000"/>
        </w:rPr>
        <w:t>Листинг</w:t>
      </w:r>
    </w:p>
    <w:p w:rsidR="00BD6AA1" w:rsidRPr="005524EA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524EA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Plots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"https://maxcdn.bootstrapcdn.com/bootstrap/4.0.0-beta/css/bootstrap.min.css"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"sha384-/Y6pD6FV/Vv2HJnA6t+vslU6fwYXjCFtcEpHbNJ0lyAFsXTsjBbfaDjzALeQsN6M"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"anonymous"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"style.css"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From: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To: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Function: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"func"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"plot_btn"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"btn btn-primary"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"plot"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"https://code.jquery.com/jquery-2.2.4.min.js"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"https://cdnjs.cloudflare.com/ajax/libs/flot/0.8.3/jquery.flot.js"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"text/javascript" </w:t>
      </w:r>
      <w:r w:rsidRPr="0050074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Index.js</w:t>
      </w:r>
    </w:p>
    <w:p w:rsidR="00BD6AA1" w:rsidRDefault="00BD6AA1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D6AA1" w:rsidRPr="00500747" w:rsidRDefault="00BD6AA1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$(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(){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from = $(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'#from'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 = $(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'#to'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 = $(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'#func'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btn = $(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'#plot_btn'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plot = $(</w:t>
      </w:r>
      <w:r w:rsidRPr="00500747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'#plot'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btn.click(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(e){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e.preventDefault();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from_val = parseFloat(from.val());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to_val = parseFloat(to.val());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//setInterval(function(){</w:t>
      </w:r>
      <w:r w:rsidRPr="00500747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from_val += </w:t>
      </w:r>
      <w:r w:rsidRPr="005007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to_val += </w:t>
      </w:r>
      <w:r w:rsidRPr="005007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values = []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00747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from_val; x &lt;= to_val; x += </w:t>
      </w:r>
      <w:r w:rsidRPr="005007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values.push([x, eval(func.val())])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$.plot(plot, [values], {})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//}, 20);</w:t>
      </w:r>
      <w:r w:rsidRPr="00500747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0747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});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})</w:t>
      </w: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#plot{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width: </w:t>
      </w:r>
      <w:r w:rsidRPr="005007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400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height: </w:t>
      </w:r>
      <w:r w:rsidRPr="005007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300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background-color: #aaa;</w:t>
      </w:r>
      <w:r w:rsidRPr="005007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524EA" w:rsidRDefault="00BD6AA1">
      <w:pPr>
        <w:pStyle w:val="HTMLPreformatted"/>
        <w:shd w:val="clear" w:color="auto" w:fill="FFFFFF"/>
        <w:rPr>
          <w:noProof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  <w:r w:rsidRPr="00C830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14.5pt;height:221.25pt;visibility:visible">
            <v:imagedata r:id="rId4" o:title="" croptop="4931f" cropbottom="9491f" cropright="34095f"/>
          </v:shape>
        </w:pict>
      </w: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BD6AA1" w:rsidRPr="00500747" w:rsidRDefault="00BD6AA1">
      <w:pPr>
        <w:pStyle w:val="HTMLPreformatted"/>
        <w:shd w:val="clear" w:color="auto" w:fill="FFFFFF"/>
        <w:rPr>
          <w:color w:val="000000"/>
          <w:lang w:val="en-US"/>
        </w:rPr>
      </w:pPr>
    </w:p>
    <w:p w:rsidR="00BD6AA1" w:rsidRPr="00500747" w:rsidRDefault="00BD6AA1">
      <w:pPr>
        <w:rPr>
          <w:sz w:val="24"/>
          <w:szCs w:val="24"/>
          <w:lang w:val="en-US"/>
        </w:rPr>
      </w:pPr>
    </w:p>
    <w:sectPr w:rsidR="00BD6AA1" w:rsidRPr="00500747" w:rsidSect="00950F1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Lucida Console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0BB"/>
    <w:rsid w:val="00367035"/>
    <w:rsid w:val="00500747"/>
    <w:rsid w:val="005524EA"/>
    <w:rsid w:val="009240BB"/>
    <w:rsid w:val="00950F13"/>
    <w:rsid w:val="00BD6AA1"/>
    <w:rsid w:val="00C830C7"/>
    <w:rsid w:val="00E64150"/>
    <w:rsid w:val="00F3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locked/>
    <w:rPr>
      <w:rFonts w:ascii="Courier New" w:hAnsi="Courier New" w:cs="Courier New"/>
      <w:sz w:val="20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Заголовок"/>
    <w:basedOn w:val="Normal"/>
    <w:next w:val="BodyText"/>
    <w:uiPriority w:val="99"/>
    <w:rsid w:val="00950F1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50F1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65B2"/>
    <w:rPr>
      <w:color w:val="00000A"/>
      <w:lang w:eastAsia="en-US"/>
    </w:rPr>
  </w:style>
  <w:style w:type="paragraph" w:styleId="List">
    <w:name w:val="List"/>
    <w:basedOn w:val="BodyText"/>
    <w:uiPriority w:val="99"/>
    <w:rsid w:val="00950F13"/>
    <w:rPr>
      <w:rFonts w:cs="FreeSans"/>
    </w:rPr>
  </w:style>
  <w:style w:type="paragraph" w:styleId="Caption">
    <w:name w:val="caption"/>
    <w:basedOn w:val="Normal"/>
    <w:uiPriority w:val="99"/>
    <w:qFormat/>
    <w:rsid w:val="00950F1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Normal"/>
    <w:uiPriority w:val="99"/>
    <w:rsid w:val="00950F13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5B2"/>
    <w:rPr>
      <w:rFonts w:ascii="Courier New" w:hAnsi="Courier New" w:cs="Courier New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B2"/>
    <w:rPr>
      <w:rFonts w:ascii="Times New Roman" w:hAnsi="Times New Roman"/>
      <w:color w:val="00000A"/>
      <w:sz w:val="0"/>
      <w:szCs w:val="0"/>
      <w:lang w:eastAsia="en-US"/>
    </w:rPr>
  </w:style>
  <w:style w:type="paragraph" w:customStyle="1" w:styleId="a1">
    <w:name w:val="Текст в заданном формате"/>
    <w:basedOn w:val="Normal"/>
    <w:uiPriority w:val="99"/>
    <w:rsid w:val="00950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2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342</Words>
  <Characters>1951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BIG</cp:lastModifiedBy>
  <cp:revision>3</cp:revision>
  <cp:lastPrinted>2017-09-29T18:01:00Z</cp:lastPrinted>
  <dcterms:created xsi:type="dcterms:W3CDTF">2017-12-08T16:25:00Z</dcterms:created>
  <dcterms:modified xsi:type="dcterms:W3CDTF">2017-12-25T07:18:00Z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